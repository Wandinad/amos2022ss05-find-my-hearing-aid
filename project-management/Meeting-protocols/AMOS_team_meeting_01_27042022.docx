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041F" w14:textId="466BA1FB" w:rsidR="005F3380" w:rsidRPr="00150756" w:rsidRDefault="004A599F">
      <w:pPr>
        <w:pStyle w:val="Datum"/>
        <w:rPr>
          <w:lang w:val="en-US"/>
        </w:rPr>
      </w:pPr>
      <w:r w:rsidRPr="00150756">
        <w:rPr>
          <w:lang w:val="en-US"/>
        </w:rPr>
        <w:t xml:space="preserve">AMOS </w:t>
      </w:r>
      <w:r w:rsidR="00895FF6" w:rsidRPr="00150756">
        <w:rPr>
          <w:lang w:val="en-US"/>
        </w:rPr>
        <w:t xml:space="preserve">Group 5 </w:t>
      </w:r>
      <w:r w:rsidRPr="00150756">
        <w:rPr>
          <w:lang w:val="en-US"/>
        </w:rPr>
        <w:t>- 27.04.2022</w:t>
      </w:r>
      <w:r w:rsidR="006622FF" w:rsidRPr="00150756">
        <w:rPr>
          <w:lang w:val="en-US"/>
        </w:rPr>
        <w:t>: Team Meeting from 12.30 – 14.00</w:t>
      </w:r>
    </w:p>
    <w:p w14:paraId="54040036" w14:textId="31D60297" w:rsidR="005F3380" w:rsidRPr="00150756" w:rsidRDefault="004A599F">
      <w:pPr>
        <w:pStyle w:val="Titel"/>
        <w:rPr>
          <w:lang w:val="en-US"/>
        </w:rPr>
      </w:pPr>
      <w:r w:rsidRPr="00150756">
        <w:rPr>
          <w:lang w:val="en-US"/>
        </w:rPr>
        <w:t>First team meeting protocol</w:t>
      </w:r>
    </w:p>
    <w:p w14:paraId="0468E7C0" w14:textId="63CD77DE" w:rsidR="00CA4D97" w:rsidRPr="00150756" w:rsidRDefault="00CA4D97" w:rsidP="00CA4D97">
      <w:pPr>
        <w:ind w:left="0"/>
        <w:rPr>
          <w:lang w:val="en-US"/>
        </w:rPr>
      </w:pPr>
    </w:p>
    <w:p w14:paraId="5C7C7E20" w14:textId="4F4BDA23" w:rsidR="00CA4D97" w:rsidRPr="00150756" w:rsidRDefault="00CA4D97" w:rsidP="00CA4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00" w:themeColor="text1"/>
          <w:lang w:val="en-US"/>
        </w:rPr>
      </w:pPr>
      <w:r w:rsidRPr="00150756">
        <w:rPr>
          <w:color w:val="000000" w:themeColor="text1"/>
          <w:lang w:val="en-US"/>
        </w:rPr>
        <w:t xml:space="preserve">Please note that this is not the final format for the meeting protocols but a pragmatic layout solution for the first team meeting protocol. </w:t>
      </w:r>
      <w:proofErr w:type="gramStart"/>
      <w:r w:rsidR="00895FF6" w:rsidRPr="00150756">
        <w:rPr>
          <w:color w:val="000000" w:themeColor="text1"/>
          <w:lang w:val="en-US"/>
        </w:rPr>
        <w:t>Also</w:t>
      </w:r>
      <w:proofErr w:type="gramEnd"/>
      <w:r w:rsidR="00895FF6" w:rsidRPr="00150756">
        <w:rPr>
          <w:color w:val="000000" w:themeColor="text1"/>
          <w:lang w:val="en-US"/>
        </w:rPr>
        <w:t xml:space="preserve"> for future meetings, TODOs will not be communicated within the meeting protocols. </w:t>
      </w:r>
    </w:p>
    <w:p w14:paraId="3889077C" w14:textId="35E315F0" w:rsidR="005F3380" w:rsidRPr="004A599F" w:rsidRDefault="00F47AFF">
      <w:pPr>
        <w:pStyle w:val="berschrift1"/>
        <w:rPr>
          <w:b/>
          <w:bCs/>
        </w:rPr>
      </w:pPr>
      <w:r>
        <w:rPr>
          <w:b/>
          <w:bCs/>
        </w:rPr>
        <w:t>Team organization</w:t>
      </w:r>
    </w:p>
    <w:p w14:paraId="7BF10127" w14:textId="41A93C71" w:rsidR="005F3380" w:rsidRPr="00150756" w:rsidRDefault="004A599F">
      <w:pPr>
        <w:rPr>
          <w:color w:val="000000" w:themeColor="text1"/>
          <w:lang w:val="en-US"/>
        </w:rPr>
      </w:pPr>
      <w:r w:rsidRPr="00150756">
        <w:rPr>
          <w:color w:val="000000" w:themeColor="text1"/>
          <w:lang w:val="en-US"/>
        </w:rPr>
        <w:t xml:space="preserve">The group consists of 1 SM, 2 POs and 6 SDs. </w:t>
      </w:r>
    </w:p>
    <w:p w14:paraId="1480987D" w14:textId="25E70DEC" w:rsidR="004A599F" w:rsidRDefault="004A599F" w:rsidP="004A599F">
      <w:pPr>
        <w:pStyle w:val="Listenabsatz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Xiangxiang</w:t>
      </w:r>
      <w:proofErr w:type="spellEnd"/>
      <w:r>
        <w:rPr>
          <w:color w:val="000000" w:themeColor="text1"/>
        </w:rPr>
        <w:t xml:space="preserve">: </w:t>
      </w:r>
      <w:r w:rsidR="00155CFE">
        <w:rPr>
          <w:color w:val="000000" w:themeColor="text1"/>
        </w:rPr>
        <w:tab/>
      </w:r>
      <w:r>
        <w:rPr>
          <w:color w:val="000000" w:themeColor="text1"/>
        </w:rPr>
        <w:t>SM, 4. Semester Master IIS</w:t>
      </w:r>
    </w:p>
    <w:p w14:paraId="5D6460F0" w14:textId="2D490F49" w:rsidR="004A599F" w:rsidRDefault="004A599F" w:rsidP="004A599F">
      <w:pPr>
        <w:pStyle w:val="Listenabsatz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Luis: </w:t>
      </w:r>
      <w:r w:rsidR="00155CFE">
        <w:rPr>
          <w:color w:val="000000" w:themeColor="text1"/>
        </w:rPr>
        <w:tab/>
      </w:r>
      <w:r w:rsidR="00155CFE">
        <w:rPr>
          <w:color w:val="000000" w:themeColor="text1"/>
        </w:rPr>
        <w:tab/>
      </w:r>
      <w:r>
        <w:rPr>
          <w:color w:val="000000" w:themeColor="text1"/>
        </w:rPr>
        <w:t>PO, 4. Semester Master IIS</w:t>
      </w:r>
    </w:p>
    <w:p w14:paraId="7C4EB5A2" w14:textId="253FBCBE" w:rsidR="004A599F" w:rsidRDefault="004A599F" w:rsidP="004A599F">
      <w:pPr>
        <w:pStyle w:val="Listenabsatz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Elias: </w:t>
      </w:r>
      <w:r w:rsidR="00155CFE">
        <w:rPr>
          <w:color w:val="000000" w:themeColor="text1"/>
        </w:rPr>
        <w:tab/>
      </w:r>
      <w:r w:rsidR="00155CFE">
        <w:rPr>
          <w:color w:val="000000" w:themeColor="text1"/>
        </w:rPr>
        <w:tab/>
      </w:r>
      <w:r>
        <w:rPr>
          <w:color w:val="000000" w:themeColor="text1"/>
        </w:rPr>
        <w:t>PO, 4. Semester Master IIS</w:t>
      </w:r>
    </w:p>
    <w:p w14:paraId="42FB9D37" w14:textId="26AD1596" w:rsidR="004A599F" w:rsidRDefault="004A599F" w:rsidP="004A599F">
      <w:pPr>
        <w:pStyle w:val="Listenabsatz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Nicolas: </w:t>
      </w:r>
      <w:r w:rsidR="00155CFE">
        <w:rPr>
          <w:color w:val="000000" w:themeColor="text1"/>
        </w:rPr>
        <w:tab/>
      </w:r>
      <w:r w:rsidR="00155CFE">
        <w:rPr>
          <w:color w:val="000000" w:themeColor="text1"/>
        </w:rPr>
        <w:tab/>
      </w:r>
      <w:r>
        <w:rPr>
          <w:color w:val="000000" w:themeColor="text1"/>
        </w:rPr>
        <w:t>SD, 6. Semester Bachelor CS</w:t>
      </w:r>
    </w:p>
    <w:p w14:paraId="2A962147" w14:textId="05E1DA29" w:rsidR="004A599F" w:rsidRDefault="004A599F" w:rsidP="004A599F">
      <w:pPr>
        <w:pStyle w:val="Listenabsatz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Dominik: </w:t>
      </w:r>
      <w:r w:rsidR="00155CFE">
        <w:rPr>
          <w:color w:val="000000" w:themeColor="text1"/>
        </w:rPr>
        <w:tab/>
      </w:r>
      <w:r w:rsidR="00155CFE">
        <w:rPr>
          <w:color w:val="000000" w:themeColor="text1"/>
        </w:rPr>
        <w:tab/>
      </w:r>
      <w:r>
        <w:rPr>
          <w:color w:val="000000" w:themeColor="text1"/>
        </w:rPr>
        <w:t>SD, 6. Semester Bachelor CS</w:t>
      </w:r>
    </w:p>
    <w:p w14:paraId="2E7DDC92" w14:textId="3E1EBDA2" w:rsidR="004A599F" w:rsidRDefault="004A599F" w:rsidP="004A599F">
      <w:pPr>
        <w:pStyle w:val="Listenabsatz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Marib: </w:t>
      </w:r>
      <w:r w:rsidR="00155CFE">
        <w:rPr>
          <w:color w:val="000000" w:themeColor="text1"/>
        </w:rPr>
        <w:tab/>
      </w:r>
      <w:r w:rsidR="00155CFE">
        <w:rPr>
          <w:color w:val="000000" w:themeColor="text1"/>
        </w:rPr>
        <w:tab/>
      </w:r>
      <w:r>
        <w:rPr>
          <w:color w:val="000000" w:themeColor="text1"/>
        </w:rPr>
        <w:t>SD, 6. Semester Bachelor CS</w:t>
      </w:r>
    </w:p>
    <w:p w14:paraId="6EA43536" w14:textId="4991B1A2" w:rsidR="004A599F" w:rsidRDefault="004A599F" w:rsidP="004A599F">
      <w:pPr>
        <w:pStyle w:val="Listenabsatz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Adrian</w:t>
      </w:r>
      <w:r w:rsidR="00F47AFF">
        <w:rPr>
          <w:color w:val="000000" w:themeColor="text1"/>
        </w:rPr>
        <w:t xml:space="preserve">: </w:t>
      </w:r>
      <w:r w:rsidR="00155CFE">
        <w:rPr>
          <w:color w:val="000000" w:themeColor="text1"/>
        </w:rPr>
        <w:tab/>
      </w:r>
      <w:r w:rsidR="00155CFE">
        <w:rPr>
          <w:color w:val="000000" w:themeColor="text1"/>
        </w:rPr>
        <w:tab/>
      </w:r>
      <w:r w:rsidR="00F47AFF">
        <w:rPr>
          <w:color w:val="000000" w:themeColor="text1"/>
        </w:rPr>
        <w:t>SD, 4. Semester Master CS</w:t>
      </w:r>
    </w:p>
    <w:p w14:paraId="75587ED9" w14:textId="37CA55CA" w:rsidR="0008301A" w:rsidRDefault="0008301A" w:rsidP="004A599F">
      <w:pPr>
        <w:pStyle w:val="Listenabsatz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Jannik: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SD, 4. Semester Master CS</w:t>
      </w:r>
    </w:p>
    <w:p w14:paraId="73EBCF51" w14:textId="1B37DFCE" w:rsidR="00F47AFF" w:rsidRPr="004A599F" w:rsidRDefault="00F47AFF" w:rsidP="004A599F">
      <w:pPr>
        <w:pStyle w:val="Listenabsatz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Leo: </w:t>
      </w:r>
      <w:r w:rsidR="00155CFE">
        <w:rPr>
          <w:color w:val="000000" w:themeColor="text1"/>
        </w:rPr>
        <w:tab/>
      </w:r>
      <w:r w:rsidR="00155CFE">
        <w:rPr>
          <w:color w:val="000000" w:themeColor="text1"/>
        </w:rPr>
        <w:tab/>
      </w:r>
      <w:r>
        <w:rPr>
          <w:color w:val="000000" w:themeColor="text1"/>
        </w:rPr>
        <w:t xml:space="preserve">SD, </w:t>
      </w:r>
      <w:r w:rsidR="0008301A">
        <w:rPr>
          <w:color w:val="000000" w:themeColor="text1"/>
        </w:rPr>
        <w:t>2</w:t>
      </w:r>
      <w:r>
        <w:rPr>
          <w:color w:val="000000" w:themeColor="text1"/>
        </w:rPr>
        <w:t>. Semester Master CS</w:t>
      </w:r>
    </w:p>
    <w:p w14:paraId="7B6A1123" w14:textId="7B8941CD" w:rsidR="00F47AFF" w:rsidRDefault="00F47AFF">
      <w:pPr>
        <w:rPr>
          <w:color w:val="000000" w:themeColor="text1"/>
        </w:rPr>
      </w:pPr>
      <w:r w:rsidRPr="00150756">
        <w:rPr>
          <w:color w:val="000000" w:themeColor="text1"/>
          <w:lang w:val="en-US"/>
        </w:rPr>
        <w:t xml:space="preserve">Project-related topics will be discussed using the </w:t>
      </w:r>
      <w:r w:rsidRPr="00150756">
        <w:rPr>
          <w:b/>
          <w:bCs/>
          <w:color w:val="000000" w:themeColor="text1"/>
          <w:lang w:val="en-US"/>
        </w:rPr>
        <w:t xml:space="preserve">Discord-channel „AMOS 2022 – Find my hearing </w:t>
      </w:r>
      <w:proofErr w:type="gramStart"/>
      <w:r w:rsidRPr="00150756">
        <w:rPr>
          <w:b/>
          <w:bCs/>
          <w:color w:val="000000" w:themeColor="text1"/>
          <w:lang w:val="en-US"/>
        </w:rPr>
        <w:t>aid“</w:t>
      </w:r>
      <w:proofErr w:type="gramEnd"/>
      <w:r w:rsidRPr="00150756">
        <w:rPr>
          <w:color w:val="000000" w:themeColor="text1"/>
          <w:lang w:val="en-US"/>
        </w:rPr>
        <w:t xml:space="preserve">. </w:t>
      </w:r>
      <w:proofErr w:type="spellStart"/>
      <w:r w:rsidRPr="00F47AFF">
        <w:rPr>
          <w:color w:val="000000" w:themeColor="text1"/>
        </w:rPr>
        <w:t>For</w:t>
      </w:r>
      <w:proofErr w:type="spellEnd"/>
      <w:r w:rsidRPr="00F47AFF">
        <w:rPr>
          <w:color w:val="000000" w:themeColor="text1"/>
        </w:rPr>
        <w:t xml:space="preserve"> </w:t>
      </w:r>
      <w:proofErr w:type="spellStart"/>
      <w:r w:rsidRPr="00F47AFF">
        <w:rPr>
          <w:color w:val="000000" w:themeColor="text1"/>
        </w:rPr>
        <w:t>smaller</w:t>
      </w:r>
      <w:proofErr w:type="spellEnd"/>
      <w:r w:rsidRPr="00F47AFF">
        <w:rPr>
          <w:color w:val="000000" w:themeColor="text1"/>
        </w:rPr>
        <w:t xml:space="preserve"> organizational </w:t>
      </w:r>
      <w:proofErr w:type="spellStart"/>
      <w:r w:rsidRPr="00F47AFF">
        <w:rPr>
          <w:color w:val="000000" w:themeColor="text1"/>
        </w:rPr>
        <w:t>issues</w:t>
      </w:r>
      <w:proofErr w:type="spellEnd"/>
      <w:r w:rsidRPr="00F47AFF">
        <w:rPr>
          <w:color w:val="000000" w:themeColor="text1"/>
        </w:rPr>
        <w:t xml:space="preserve"> </w:t>
      </w:r>
      <w:proofErr w:type="spellStart"/>
      <w:r w:rsidRPr="00F47AFF">
        <w:rPr>
          <w:color w:val="000000" w:themeColor="text1"/>
        </w:rPr>
        <w:t>we</w:t>
      </w:r>
      <w:proofErr w:type="spellEnd"/>
      <w:r w:rsidRPr="00F47AFF">
        <w:rPr>
          <w:color w:val="000000" w:themeColor="text1"/>
        </w:rPr>
        <w:t xml:space="preserve"> will stick </w:t>
      </w:r>
      <w:proofErr w:type="spellStart"/>
      <w:r w:rsidRPr="00F47AFF">
        <w:rPr>
          <w:color w:val="000000" w:themeColor="text1"/>
        </w:rPr>
        <w:t>to</w:t>
      </w:r>
      <w:proofErr w:type="spellEnd"/>
      <w:r w:rsidRPr="00F47AFF">
        <w:rPr>
          <w:color w:val="000000" w:themeColor="text1"/>
        </w:rPr>
        <w:t xml:space="preserve"> </w:t>
      </w:r>
      <w:r w:rsidRPr="00F47AFF">
        <w:rPr>
          <w:b/>
          <w:bCs/>
          <w:color w:val="000000" w:themeColor="text1"/>
        </w:rPr>
        <w:t>WhatsApp</w:t>
      </w:r>
      <w:r w:rsidRPr="00F47AFF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5BAE4BB5" w14:textId="6644AFDE" w:rsidR="00F47AFF" w:rsidRPr="00150756" w:rsidRDefault="00F47AFF" w:rsidP="00F47AFF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 w:rsidRPr="00150756">
        <w:rPr>
          <w:color w:val="000000" w:themeColor="text1"/>
          <w:highlight w:val="yellow"/>
          <w:lang w:val="en-US"/>
        </w:rPr>
        <w:t>TODO</w:t>
      </w:r>
      <w:r w:rsidRPr="00150756">
        <w:rPr>
          <w:color w:val="000000" w:themeColor="text1"/>
          <w:lang w:val="en-US"/>
        </w:rPr>
        <w:t xml:space="preserve">: Create a Discord-account and join our server under </w:t>
      </w:r>
      <w:hyperlink r:id="rId7" w:history="1">
        <w:r w:rsidRPr="00150756">
          <w:rPr>
            <w:rStyle w:val="Hyperlink"/>
            <w:lang w:val="en-US"/>
          </w:rPr>
          <w:t>https://discord.gg/Htrw8RFc</w:t>
        </w:r>
      </w:hyperlink>
    </w:p>
    <w:p w14:paraId="6A3D204B" w14:textId="2931D0A2" w:rsidR="00155CFE" w:rsidRDefault="006622FF" w:rsidP="00155CFE">
      <w:pPr>
        <w:pStyle w:val="berschrift1"/>
        <w:rPr>
          <w:b/>
          <w:bCs/>
        </w:rPr>
      </w:pPr>
      <w:r>
        <w:rPr>
          <w:b/>
          <w:bCs/>
        </w:rPr>
        <w:t>Group Discussion</w:t>
      </w:r>
    </w:p>
    <w:p w14:paraId="771DA659" w14:textId="661EA8D9" w:rsidR="006622FF" w:rsidRPr="00150756" w:rsidRDefault="006622FF" w:rsidP="006622FF">
      <w:pPr>
        <w:pStyle w:val="Listenabsatz"/>
        <w:numPr>
          <w:ilvl w:val="0"/>
          <w:numId w:val="5"/>
        </w:numPr>
        <w:rPr>
          <w:color w:val="000000" w:themeColor="text1"/>
          <w:lang w:val="en-US"/>
        </w:rPr>
      </w:pPr>
      <w:r w:rsidRPr="00150756">
        <w:rPr>
          <w:color w:val="000000" w:themeColor="text1"/>
          <w:lang w:val="en-US"/>
        </w:rPr>
        <w:t>Everybody has at least a basic understanding of SCRUM</w:t>
      </w:r>
    </w:p>
    <w:p w14:paraId="41408192" w14:textId="6E25A2D0" w:rsidR="006622FF" w:rsidRDefault="006622FF" w:rsidP="006622FF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150756">
        <w:rPr>
          <w:i/>
          <w:iCs/>
          <w:color w:val="000000" w:themeColor="text1"/>
          <w:highlight w:val="yellow"/>
          <w:lang w:val="en-US"/>
        </w:rPr>
        <w:t>Voluntary</w:t>
      </w:r>
      <w:r w:rsidRPr="00150756">
        <w:rPr>
          <w:color w:val="000000" w:themeColor="text1"/>
          <w:highlight w:val="yellow"/>
          <w:lang w:val="en-US"/>
        </w:rPr>
        <w:t xml:space="preserve"> TODO</w:t>
      </w:r>
      <w:r w:rsidRPr="00150756">
        <w:rPr>
          <w:color w:val="000000" w:themeColor="text1"/>
          <w:lang w:val="en-US"/>
        </w:rPr>
        <w:t xml:space="preserve">: You find a short PDF-document with some basic information regarding SCRUM </w:t>
      </w:r>
      <w:hyperlink r:id="rId8" w:history="1">
        <w:r w:rsidRPr="00150756">
          <w:rPr>
            <w:rStyle w:val="Hyperlink"/>
            <w:lang w:val="en-US"/>
          </w:rPr>
          <w:t>here</w:t>
        </w:r>
      </w:hyperlink>
      <w:r w:rsidRPr="00150756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Read </w:t>
      </w:r>
      <w:proofErr w:type="spellStart"/>
      <w:r>
        <w:rPr>
          <w:color w:val="000000" w:themeColor="text1"/>
        </w:rPr>
        <w:t>through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find out </w:t>
      </w:r>
      <w:proofErr w:type="spellStart"/>
      <w:r>
        <w:rPr>
          <w:color w:val="000000" w:themeColor="text1"/>
        </w:rPr>
        <w:t>more</w:t>
      </w:r>
      <w:proofErr w:type="spellEnd"/>
    </w:p>
    <w:p w14:paraId="3A1454DE" w14:textId="3B9ED810" w:rsidR="006622FF" w:rsidRDefault="00247F69" w:rsidP="006622FF">
      <w:pPr>
        <w:pStyle w:val="Listenabsatz"/>
        <w:numPr>
          <w:ilvl w:val="0"/>
          <w:numId w:val="5"/>
        </w:numPr>
        <w:rPr>
          <w:color w:val="000000" w:themeColor="text1"/>
        </w:rPr>
      </w:pPr>
      <w:r w:rsidRPr="00150756">
        <w:rPr>
          <w:color w:val="000000" w:themeColor="text1"/>
          <w:lang w:val="en-US"/>
        </w:rPr>
        <w:t xml:space="preserve">We decided to complete the happiness-index-survey 2 – 3 times per week. </w:t>
      </w:r>
      <w:proofErr w:type="spellStart"/>
      <w:r>
        <w:rPr>
          <w:color w:val="000000" w:themeColor="text1"/>
        </w:rPr>
        <w:t>Exact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times</w:t>
      </w:r>
      <w:proofErr w:type="spellEnd"/>
      <w:r>
        <w:rPr>
          <w:color w:val="000000" w:themeColor="text1"/>
        </w:rPr>
        <w:t xml:space="preserve"> per </w:t>
      </w:r>
      <w:proofErr w:type="spellStart"/>
      <w:r>
        <w:rPr>
          <w:color w:val="000000" w:themeColor="text1"/>
        </w:rPr>
        <w:t>week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tbd</w:t>
      </w:r>
      <w:proofErr w:type="spellEnd"/>
      <w:r>
        <w:rPr>
          <w:color w:val="000000" w:themeColor="text1"/>
        </w:rPr>
        <w:t>.</w:t>
      </w:r>
    </w:p>
    <w:p w14:paraId="57D3B9E6" w14:textId="5AD9D99A" w:rsidR="00247F69" w:rsidRPr="00150756" w:rsidRDefault="00247F69" w:rsidP="006622FF">
      <w:pPr>
        <w:pStyle w:val="Listenabsatz"/>
        <w:numPr>
          <w:ilvl w:val="0"/>
          <w:numId w:val="5"/>
        </w:numPr>
        <w:rPr>
          <w:color w:val="000000" w:themeColor="text1"/>
          <w:lang w:val="en-US"/>
        </w:rPr>
      </w:pPr>
      <w:proofErr w:type="spellStart"/>
      <w:r w:rsidRPr="00150756">
        <w:rPr>
          <w:color w:val="000000" w:themeColor="text1"/>
          <w:lang w:val="en-US"/>
        </w:rPr>
        <w:t>Xiangxiang</w:t>
      </w:r>
      <w:proofErr w:type="spellEnd"/>
      <w:r w:rsidRPr="00150756">
        <w:rPr>
          <w:color w:val="000000" w:themeColor="text1"/>
          <w:lang w:val="en-US"/>
        </w:rPr>
        <w:t xml:space="preserve"> checked with Prof. Riehle if she is allowed to take on tasks. It turned out that she is not allowed to do that. </w:t>
      </w:r>
    </w:p>
    <w:p w14:paraId="727DC960" w14:textId="46E11437" w:rsidR="00247F69" w:rsidRDefault="00247F69" w:rsidP="006622FF">
      <w:pPr>
        <w:pStyle w:val="Listenabsatz"/>
        <w:numPr>
          <w:ilvl w:val="0"/>
          <w:numId w:val="5"/>
        </w:numPr>
        <w:rPr>
          <w:color w:val="000000" w:themeColor="text1"/>
        </w:rPr>
      </w:pPr>
      <w:r w:rsidRPr="00150756">
        <w:rPr>
          <w:color w:val="000000" w:themeColor="text1"/>
          <w:lang w:val="en-US"/>
        </w:rPr>
        <w:t xml:space="preserve">We came up with the point that we will probably need a mac-device and an iPhone to test the software. </w:t>
      </w:r>
      <w:proofErr w:type="spellStart"/>
      <w:r w:rsidRPr="00247F69">
        <w:rPr>
          <w:i/>
          <w:iCs/>
          <w:color w:val="000000" w:themeColor="text1"/>
        </w:rPr>
        <w:t>No</w:t>
      </w:r>
      <w:proofErr w:type="spellEnd"/>
      <w:r w:rsidRPr="00247F69">
        <w:rPr>
          <w:i/>
          <w:iCs/>
          <w:color w:val="000000" w:themeColor="text1"/>
        </w:rPr>
        <w:t xml:space="preserve"> </w:t>
      </w:r>
      <w:proofErr w:type="spellStart"/>
      <w:r w:rsidRPr="00247F69">
        <w:rPr>
          <w:i/>
          <w:iCs/>
          <w:color w:val="000000" w:themeColor="text1"/>
        </w:rPr>
        <w:t>further</w:t>
      </w:r>
      <w:proofErr w:type="spellEnd"/>
      <w:r w:rsidRPr="00247F69">
        <w:rPr>
          <w:i/>
          <w:iCs/>
          <w:color w:val="000000" w:themeColor="text1"/>
        </w:rPr>
        <w:t xml:space="preserve"> </w:t>
      </w:r>
      <w:proofErr w:type="spellStart"/>
      <w:r w:rsidRPr="00247F69">
        <w:rPr>
          <w:i/>
          <w:iCs/>
          <w:color w:val="000000" w:themeColor="text1"/>
        </w:rPr>
        <w:t>steps</w:t>
      </w:r>
      <w:proofErr w:type="spellEnd"/>
      <w:r w:rsidRPr="00247F69">
        <w:rPr>
          <w:i/>
          <w:iCs/>
          <w:color w:val="000000" w:themeColor="text1"/>
        </w:rPr>
        <w:t xml:space="preserve"> </w:t>
      </w:r>
      <w:proofErr w:type="spellStart"/>
      <w:r w:rsidRPr="00247F69">
        <w:rPr>
          <w:i/>
          <w:iCs/>
          <w:color w:val="000000" w:themeColor="text1"/>
        </w:rPr>
        <w:t>decided</w:t>
      </w:r>
      <w:proofErr w:type="spellEnd"/>
      <w:r>
        <w:rPr>
          <w:color w:val="000000" w:themeColor="text1"/>
        </w:rPr>
        <w:t xml:space="preserve">. </w:t>
      </w:r>
    </w:p>
    <w:p w14:paraId="43D164BC" w14:textId="77777777" w:rsidR="00CA4D97" w:rsidRDefault="00CA4D97" w:rsidP="00150756">
      <w:pPr>
        <w:pStyle w:val="Listenabsatz"/>
        <w:ind w:left="1080"/>
        <w:rPr>
          <w:color w:val="000000" w:themeColor="text1"/>
        </w:rPr>
      </w:pPr>
    </w:p>
    <w:p w14:paraId="3BA7D79F" w14:textId="1D5D5814" w:rsidR="00895FF6" w:rsidRPr="00150756" w:rsidRDefault="00CA4D97" w:rsidP="00150756">
      <w:pPr>
        <w:pStyle w:val="berschrift1"/>
        <w:rPr>
          <w:b/>
          <w:bCs/>
        </w:rPr>
      </w:pPr>
      <w:r w:rsidRPr="00CA4D97">
        <w:rPr>
          <w:b/>
          <w:bCs/>
        </w:rPr>
        <w:t>To DOs</w:t>
      </w:r>
    </w:p>
    <w:p w14:paraId="38E34FB0" w14:textId="791EC4D1" w:rsidR="00895FF6" w:rsidRDefault="00150756" w:rsidP="00CA4D97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 w:rsidRPr="00150756">
        <w:rPr>
          <w:color w:val="000000" w:themeColor="text1"/>
          <w:lang w:val="en-US"/>
        </w:rPr>
        <w:t>Dominik: Create Discord Server –</w:t>
      </w:r>
      <w:r w:rsidRPr="00150756">
        <w:rPr>
          <w:i/>
          <w:iCs/>
          <w:color w:val="000000" w:themeColor="text1"/>
          <w:lang w:val="en-US"/>
        </w:rPr>
        <w:t>Done</w:t>
      </w:r>
      <w:r w:rsidRPr="00150756">
        <w:rPr>
          <w:color w:val="000000" w:themeColor="text1"/>
          <w:lang w:val="en-US"/>
        </w:rPr>
        <w:t xml:space="preserve"> </w:t>
      </w:r>
    </w:p>
    <w:p w14:paraId="27D85669" w14:textId="659E600C" w:rsidR="00150756" w:rsidRPr="00C33411" w:rsidRDefault="00150756" w:rsidP="00CA4D97">
      <w:pPr>
        <w:pStyle w:val="Listenabsatz"/>
        <w:numPr>
          <w:ilvl w:val="0"/>
          <w:numId w:val="3"/>
        </w:numPr>
        <w:rPr>
          <w:i/>
          <w:iCs/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Elias and Luis: Get in contact with industry partner – </w:t>
      </w:r>
      <w:r w:rsidRPr="00C33411">
        <w:rPr>
          <w:i/>
          <w:iCs/>
          <w:color w:val="000000" w:themeColor="text1"/>
          <w:lang w:val="en-US"/>
        </w:rPr>
        <w:t>Currently on hold until decision on date</w:t>
      </w:r>
    </w:p>
    <w:p w14:paraId="07D78FDE" w14:textId="74AC82F4" w:rsidR="00150756" w:rsidRDefault="00150756" w:rsidP="00CA4D97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Elias and Luis: Structure Team Meetings more efficiently</w:t>
      </w:r>
    </w:p>
    <w:p w14:paraId="180984E3" w14:textId="65F5CD97" w:rsidR="00150756" w:rsidRPr="00C33411" w:rsidRDefault="00150756" w:rsidP="00CA4D97">
      <w:pPr>
        <w:pStyle w:val="Listenabsatz"/>
        <w:numPr>
          <w:ilvl w:val="0"/>
          <w:numId w:val="3"/>
        </w:numPr>
        <w:rPr>
          <w:i/>
          <w:i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Luis: Create folder for sprint01 in GitHub </w:t>
      </w:r>
      <w:r w:rsidRPr="00C33411">
        <w:rPr>
          <w:i/>
          <w:iCs/>
          <w:color w:val="000000" w:themeColor="text1"/>
          <w:lang w:val="en-US"/>
        </w:rPr>
        <w:t>– Done</w:t>
      </w:r>
    </w:p>
    <w:p w14:paraId="37AB8B9C" w14:textId="1FEB5956" w:rsidR="00150756" w:rsidRDefault="00150756" w:rsidP="00CA4D97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Elias: Create feature board in GitHub –</w:t>
      </w:r>
      <w:r w:rsidRPr="00C33411">
        <w:rPr>
          <w:i/>
          <w:iCs/>
          <w:color w:val="000000" w:themeColor="text1"/>
          <w:lang w:val="en-US"/>
        </w:rPr>
        <w:t xml:space="preserve"> Done </w:t>
      </w:r>
    </w:p>
    <w:p w14:paraId="22CF057F" w14:textId="2C71720D" w:rsidR="00150756" w:rsidRDefault="00150756" w:rsidP="00CA4D97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Elias and Luis: Create pdf of planning documents</w:t>
      </w:r>
    </w:p>
    <w:p w14:paraId="17311466" w14:textId="43A4895F" w:rsidR="00C33411" w:rsidRDefault="00C33411" w:rsidP="00CA4D97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Everyone: Fill out base information in planning documents</w:t>
      </w:r>
    </w:p>
    <w:p w14:paraId="1A36D6B5" w14:textId="44ED7BA6" w:rsidR="00C33411" w:rsidRDefault="00C33411" w:rsidP="00CA4D97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Everyone: Fill out “personal” Team contract </w:t>
      </w:r>
      <w:r w:rsidR="00523F9A">
        <w:rPr>
          <w:color w:val="000000" w:themeColor="text1"/>
          <w:lang w:val="en-US"/>
        </w:rPr>
        <w:t xml:space="preserve">so that we can talk about in our upcoming meeting (Template: </w:t>
      </w:r>
      <w:r w:rsidR="00523F9A" w:rsidRPr="00523F9A">
        <w:rPr>
          <w:color w:val="000000" w:themeColor="text1"/>
          <w:lang w:val="en-US"/>
        </w:rPr>
        <w:t>https://oss.cs.fau.de/teaching/course-resources/student-team-contract/</w:t>
      </w:r>
      <w:r w:rsidR="00523F9A">
        <w:rPr>
          <w:color w:val="000000" w:themeColor="text1"/>
          <w:lang w:val="en-US"/>
        </w:rPr>
        <w:t>)</w:t>
      </w:r>
    </w:p>
    <w:p w14:paraId="0A4A3F00" w14:textId="65525409" w:rsidR="00150756" w:rsidRDefault="00C33411" w:rsidP="00CA4D97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Everyone: Fill out Doodle regarding meeting with industry partner </w:t>
      </w:r>
      <w:hyperlink r:id="rId9" w:history="1">
        <w:r w:rsidRPr="00221A90">
          <w:rPr>
            <w:rStyle w:val="Hyperlink"/>
            <w:lang w:val="en-US"/>
          </w:rPr>
          <w:t>https://doodle.com/meeting/participate/id/epYoy56a</w:t>
        </w:r>
      </w:hyperlink>
    </w:p>
    <w:p w14:paraId="108D8A99" w14:textId="19B5EFC9" w:rsidR="00C33411" w:rsidRDefault="00C33411" w:rsidP="00C33411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Everyone: Fill out Doodle regarding meeting for Team Contract </w:t>
      </w:r>
      <w:hyperlink r:id="rId10" w:history="1">
        <w:r w:rsidRPr="00221A90">
          <w:rPr>
            <w:rStyle w:val="Hyperlink"/>
            <w:lang w:val="en-US"/>
          </w:rPr>
          <w:t>https://doodle.com/meeting/participate/id/ejRgoZle</w:t>
        </w:r>
      </w:hyperlink>
    </w:p>
    <w:p w14:paraId="12F18152" w14:textId="57ED3490" w:rsidR="00C33411" w:rsidRDefault="00C33411" w:rsidP="00C33411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Leo and Adrian: Design Logo and create draft on </w:t>
      </w:r>
      <w:proofErr w:type="spellStart"/>
      <w:r>
        <w:rPr>
          <w:color w:val="000000" w:themeColor="text1"/>
          <w:lang w:val="en-US"/>
        </w:rPr>
        <w:t>shirtinator</w:t>
      </w:r>
      <w:proofErr w:type="spellEnd"/>
    </w:p>
    <w:p w14:paraId="7D83CBF9" w14:textId="6CFA1BD0" w:rsidR="00C33411" w:rsidRPr="00523F9A" w:rsidRDefault="00C33411" w:rsidP="00523F9A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Everyone: Submit shirt preferences via </w:t>
      </w:r>
      <w:hyperlink r:id="rId11" w:history="1">
        <w:r w:rsidRPr="00221A90">
          <w:rPr>
            <w:rStyle w:val="Hyperlink"/>
            <w:lang w:val="en-US"/>
          </w:rPr>
          <w:t>https://docs.google.com/forms/d/e/1FAIpQLSdNzNjrllHA1DU0wtt8yknHIev8BDitzaq9wV8jMp2I6_eg9g/viewform</w:t>
        </w:r>
      </w:hyperlink>
    </w:p>
    <w:p w14:paraId="1130BB8D" w14:textId="148C70F8" w:rsidR="00CA4D97" w:rsidRPr="00523F9A" w:rsidRDefault="00523F9A" w:rsidP="00523F9A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 w:rsidRPr="00523F9A">
        <w:rPr>
          <w:color w:val="000000" w:themeColor="text1"/>
          <w:lang w:val="en-US"/>
        </w:rPr>
        <w:t>Everyone: Fill out happiness index and standup emails (when necessary).</w:t>
      </w:r>
    </w:p>
    <w:p w14:paraId="7951C4D9" w14:textId="2221155C" w:rsidR="00155CFE" w:rsidRPr="00155CFE" w:rsidRDefault="00155CFE" w:rsidP="00155CFE">
      <w:pPr>
        <w:pStyle w:val="berschrift1"/>
        <w:rPr>
          <w:b/>
          <w:bCs/>
        </w:rPr>
      </w:pPr>
      <w:r w:rsidRPr="00155CFE">
        <w:rPr>
          <w:b/>
          <w:bCs/>
        </w:rPr>
        <w:t>Useful Links</w:t>
      </w:r>
    </w:p>
    <w:p w14:paraId="7CBB6F35" w14:textId="7C0FF9B9" w:rsidR="00155CFE" w:rsidRPr="00150756" w:rsidRDefault="00155CFE" w:rsidP="00155CFE">
      <w:pPr>
        <w:pStyle w:val="Listenabsatz"/>
        <w:numPr>
          <w:ilvl w:val="0"/>
          <w:numId w:val="4"/>
        </w:numPr>
        <w:rPr>
          <w:color w:val="000000" w:themeColor="text1"/>
          <w:lang w:val="en-US"/>
        </w:rPr>
      </w:pPr>
      <w:r w:rsidRPr="00150756">
        <w:rPr>
          <w:color w:val="000000" w:themeColor="text1"/>
          <w:lang w:val="en-US"/>
        </w:rPr>
        <w:t xml:space="preserve">Reaching out to our group per e-mail: </w:t>
      </w:r>
      <w:r w:rsidRPr="00150756">
        <w:rPr>
          <w:color w:val="000000" w:themeColor="text1"/>
          <w:lang w:val="en-US"/>
        </w:rPr>
        <w:br/>
      </w:r>
      <w:hyperlink r:id="rId12" w:history="1">
        <w:r w:rsidRPr="00150756">
          <w:rPr>
            <w:rStyle w:val="Hyperlink"/>
            <w:rFonts w:ascii="Arial" w:hAnsi="Arial" w:cs="Arial"/>
            <w:lang w:val="en-US"/>
          </w:rPr>
          <w:t>amos-proj5@group.riehle.org</w:t>
        </w:r>
      </w:hyperlink>
    </w:p>
    <w:p w14:paraId="4C3D9374" w14:textId="5F740925" w:rsidR="00155CFE" w:rsidRPr="00150756" w:rsidRDefault="00155CFE" w:rsidP="00155CFE">
      <w:pPr>
        <w:pStyle w:val="Listenabsatz"/>
        <w:numPr>
          <w:ilvl w:val="0"/>
          <w:numId w:val="4"/>
        </w:numPr>
        <w:rPr>
          <w:color w:val="000000" w:themeColor="text1"/>
          <w:lang w:val="en-US"/>
        </w:rPr>
      </w:pPr>
      <w:r w:rsidRPr="00150756">
        <w:rPr>
          <w:color w:val="000000" w:themeColor="text1"/>
          <w:lang w:val="en-US"/>
        </w:rPr>
        <w:t xml:space="preserve">Main industry contact: </w:t>
      </w:r>
      <w:r w:rsidRPr="00150756">
        <w:rPr>
          <w:color w:val="000000" w:themeColor="text1"/>
          <w:lang w:val="en-US"/>
        </w:rPr>
        <w:br/>
      </w:r>
      <w:hyperlink r:id="rId13" w:history="1">
        <w:r w:rsidRPr="00150756">
          <w:rPr>
            <w:rStyle w:val="Hyperlink"/>
            <w:lang w:val="en-US"/>
          </w:rPr>
          <w:t>markus.reinhardt@wsa.com</w:t>
        </w:r>
      </w:hyperlink>
    </w:p>
    <w:p w14:paraId="650504CD" w14:textId="786DB06C" w:rsidR="00155CFE" w:rsidRPr="00150756" w:rsidRDefault="00155CFE" w:rsidP="00155CFE">
      <w:pPr>
        <w:pStyle w:val="Listenabsatz"/>
        <w:numPr>
          <w:ilvl w:val="0"/>
          <w:numId w:val="4"/>
        </w:numPr>
        <w:rPr>
          <w:color w:val="000000" w:themeColor="text1"/>
          <w:lang w:val="en-US"/>
        </w:rPr>
      </w:pPr>
      <w:r w:rsidRPr="00150756">
        <w:rPr>
          <w:color w:val="000000" w:themeColor="text1"/>
          <w:lang w:val="en-US"/>
        </w:rPr>
        <w:t>Teaching team contact:</w:t>
      </w:r>
      <w:r w:rsidRPr="00150756">
        <w:rPr>
          <w:color w:val="000000" w:themeColor="text1"/>
          <w:lang w:val="en-US"/>
        </w:rPr>
        <w:br/>
      </w:r>
      <w:hyperlink r:id="rId14" w:history="1">
        <w:r w:rsidRPr="00150756">
          <w:rPr>
            <w:rStyle w:val="Hyperlink"/>
            <w:lang w:val="en-US"/>
          </w:rPr>
          <w:t>amos-team@group.riehle.org</w:t>
        </w:r>
      </w:hyperlink>
    </w:p>
    <w:p w14:paraId="1761F2B3" w14:textId="58278060" w:rsidR="00155CFE" w:rsidRPr="00150756" w:rsidRDefault="00155CFE" w:rsidP="00155CFE">
      <w:pPr>
        <w:pStyle w:val="Listenabsatz"/>
        <w:numPr>
          <w:ilvl w:val="0"/>
          <w:numId w:val="4"/>
        </w:numPr>
        <w:rPr>
          <w:color w:val="000000" w:themeColor="text1"/>
          <w:lang w:val="en-US"/>
        </w:rPr>
      </w:pPr>
      <w:r w:rsidRPr="00150756">
        <w:rPr>
          <w:color w:val="000000" w:themeColor="text1"/>
          <w:lang w:val="en-US"/>
        </w:rPr>
        <w:t xml:space="preserve">Course organization: </w:t>
      </w:r>
      <w:r w:rsidRPr="00150756">
        <w:rPr>
          <w:color w:val="000000" w:themeColor="text1"/>
          <w:lang w:val="en-US"/>
        </w:rPr>
        <w:br/>
      </w:r>
      <w:hyperlink r:id="rId15" w:history="1">
        <w:r w:rsidRPr="00150756">
          <w:rPr>
            <w:rStyle w:val="Hyperlink"/>
            <w:lang w:val="en-US"/>
          </w:rPr>
          <w:t>https://amos.uni1.de</w:t>
        </w:r>
      </w:hyperlink>
    </w:p>
    <w:p w14:paraId="36E088B2" w14:textId="6F5027F5" w:rsidR="00155CFE" w:rsidRPr="00150756" w:rsidRDefault="00155CFE" w:rsidP="00155CFE">
      <w:pPr>
        <w:pStyle w:val="Listenabsatz"/>
        <w:numPr>
          <w:ilvl w:val="0"/>
          <w:numId w:val="4"/>
        </w:numPr>
        <w:rPr>
          <w:rFonts w:ascii="Cambria" w:hAnsi="Cambria"/>
          <w:color w:val="000000" w:themeColor="text1"/>
          <w:lang w:val="en-US"/>
        </w:rPr>
      </w:pPr>
      <w:r w:rsidRPr="00150756">
        <w:rPr>
          <w:rFonts w:ascii="Cambria" w:hAnsi="Cambria"/>
          <w:color w:val="000000" w:themeColor="text1"/>
          <w:lang w:val="en-US"/>
        </w:rPr>
        <w:t xml:space="preserve">Planning documents for our group: </w:t>
      </w:r>
      <w:r w:rsidRPr="00150756">
        <w:rPr>
          <w:rFonts w:ascii="Cambria" w:hAnsi="Cambria"/>
          <w:color w:val="000000" w:themeColor="text1"/>
          <w:lang w:val="en-US"/>
        </w:rPr>
        <w:br/>
      </w:r>
      <w:hyperlink r:id="rId16" w:anchor="gid=6" w:history="1">
        <w:r w:rsidRPr="00150756">
          <w:rPr>
            <w:rStyle w:val="Hyperlink"/>
            <w:rFonts w:ascii="Cambria" w:hAnsi="Cambria" w:cs="Arial"/>
            <w:lang w:val="en-US"/>
          </w:rPr>
          <w:t>https://docs.google.com/spreadsheets/d/17IIb3Jv_rn-QTA9zwFEszQZAOlQ0LxjypLGOYPFPys8/edit#gid=6</w:t>
        </w:r>
      </w:hyperlink>
    </w:p>
    <w:p w14:paraId="4274ECF2" w14:textId="10EA72A8" w:rsidR="004A599F" w:rsidRPr="00523F9A" w:rsidRDefault="00CA4D97" w:rsidP="00CA4D97">
      <w:pPr>
        <w:pStyle w:val="Listenabsatz"/>
        <w:numPr>
          <w:ilvl w:val="0"/>
          <w:numId w:val="4"/>
        </w:numPr>
        <w:rPr>
          <w:rFonts w:ascii="Cambria" w:hAnsi="Cambria"/>
          <w:color w:val="000000" w:themeColor="text1"/>
          <w:lang w:val="en-US"/>
        </w:rPr>
      </w:pPr>
      <w:r w:rsidRPr="00150756">
        <w:rPr>
          <w:rFonts w:ascii="Cambria" w:hAnsi="Cambria" w:cs="Arial"/>
          <w:color w:val="000000" w:themeColor="text1"/>
          <w:lang w:val="en-US"/>
        </w:rPr>
        <w:t xml:space="preserve">GitHub Repository of our group: </w:t>
      </w:r>
      <w:r w:rsidRPr="00150756">
        <w:rPr>
          <w:rFonts w:ascii="Cambria" w:hAnsi="Cambria" w:cs="Arial"/>
          <w:color w:val="000000" w:themeColor="text1"/>
          <w:lang w:val="en-US"/>
        </w:rPr>
        <w:br/>
      </w:r>
      <w:hyperlink r:id="rId17" w:history="1">
        <w:r w:rsidR="00523F9A" w:rsidRPr="00221A90">
          <w:rPr>
            <w:rStyle w:val="Hyperlink"/>
            <w:rFonts w:ascii="Cambria" w:hAnsi="Cambria" w:cs="Arial"/>
            <w:lang w:val="en-US"/>
          </w:rPr>
          <w:t>https://github.com/amosproj/amos2022ss05-find-my-hearing-aid</w:t>
        </w:r>
      </w:hyperlink>
    </w:p>
    <w:p w14:paraId="35BD3373" w14:textId="77777777" w:rsidR="00523F9A" w:rsidRPr="00150756" w:rsidRDefault="00523F9A" w:rsidP="00523F9A">
      <w:pPr>
        <w:pStyle w:val="Listenabsatz"/>
        <w:ind w:left="1080"/>
        <w:rPr>
          <w:rFonts w:ascii="Cambria" w:hAnsi="Cambria"/>
          <w:color w:val="000000" w:themeColor="text1"/>
          <w:lang w:val="en-US"/>
        </w:rPr>
      </w:pPr>
    </w:p>
    <w:p w14:paraId="56DD24E4" w14:textId="7A6E6CB6" w:rsidR="00895FF6" w:rsidRPr="00895FF6" w:rsidRDefault="00895FF6" w:rsidP="00895FF6">
      <w:pPr>
        <w:pStyle w:val="berschrift1"/>
        <w:rPr>
          <w:b/>
          <w:bCs/>
        </w:rPr>
      </w:pPr>
      <w:r w:rsidRPr="00895FF6">
        <w:rPr>
          <w:b/>
          <w:bCs/>
        </w:rPr>
        <w:t>Next Steps</w:t>
      </w:r>
    </w:p>
    <w:p w14:paraId="794D8C22" w14:textId="636AEEC3" w:rsidR="00895FF6" w:rsidRPr="00150756" w:rsidRDefault="00895FF6" w:rsidP="00895FF6">
      <w:pPr>
        <w:rPr>
          <w:color w:val="000000" w:themeColor="text1"/>
          <w:lang w:val="en-US"/>
        </w:rPr>
      </w:pPr>
      <w:r w:rsidRPr="00150756">
        <w:rPr>
          <w:color w:val="000000" w:themeColor="text1"/>
          <w:lang w:val="en-US"/>
        </w:rPr>
        <w:t xml:space="preserve">We will have a next group meeting to discuss the TODOs and to discuss the team contract. The date is to be decided per Doodle-survey. Final date will be communicated asap by Luis and Elias. </w:t>
      </w:r>
      <w:r w:rsidR="00523F9A">
        <w:rPr>
          <w:color w:val="000000" w:themeColor="text1"/>
          <w:lang w:val="en-US"/>
        </w:rPr>
        <w:t>Same procedure for the first contact with our industry partner.</w:t>
      </w:r>
    </w:p>
    <w:sectPr w:rsidR="00895FF6" w:rsidRPr="00150756">
      <w:footerReference w:type="default" r:id="rId18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CA7BC" w14:textId="77777777" w:rsidR="00BF7094" w:rsidRDefault="00BF7094">
      <w:pPr>
        <w:spacing w:after="0" w:line="240" w:lineRule="auto"/>
      </w:pPr>
      <w:r>
        <w:separator/>
      </w:r>
    </w:p>
    <w:p w14:paraId="5F5BB687" w14:textId="77777777" w:rsidR="00BF7094" w:rsidRDefault="00BF7094"/>
  </w:endnote>
  <w:endnote w:type="continuationSeparator" w:id="0">
    <w:p w14:paraId="4284407B" w14:textId="77777777" w:rsidR="00BF7094" w:rsidRDefault="00BF7094">
      <w:pPr>
        <w:spacing w:after="0" w:line="240" w:lineRule="auto"/>
      </w:pPr>
      <w:r>
        <w:continuationSeparator/>
      </w:r>
    </w:p>
    <w:p w14:paraId="66AA97E2" w14:textId="77777777" w:rsidR="00BF7094" w:rsidRDefault="00BF70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E1BD2" w14:textId="77777777" w:rsidR="005F3380" w:rsidRDefault="00FC75AF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19F64" w14:textId="77777777" w:rsidR="00BF7094" w:rsidRDefault="00BF7094">
      <w:pPr>
        <w:spacing w:after="0" w:line="240" w:lineRule="auto"/>
      </w:pPr>
      <w:r>
        <w:separator/>
      </w:r>
    </w:p>
    <w:p w14:paraId="4A8C8E14" w14:textId="77777777" w:rsidR="00BF7094" w:rsidRDefault="00BF7094"/>
  </w:footnote>
  <w:footnote w:type="continuationSeparator" w:id="0">
    <w:p w14:paraId="08AD56D2" w14:textId="77777777" w:rsidR="00BF7094" w:rsidRDefault="00BF7094">
      <w:pPr>
        <w:spacing w:after="0" w:line="240" w:lineRule="auto"/>
      </w:pPr>
      <w:r>
        <w:continuationSeparator/>
      </w:r>
    </w:p>
    <w:p w14:paraId="7CE8736D" w14:textId="77777777" w:rsidR="00BF7094" w:rsidRDefault="00BF70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97CCA"/>
    <w:multiLevelType w:val="hybridMultilevel"/>
    <w:tmpl w:val="7390F0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berschrift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berschrift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berschrift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berschrift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berschrift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berschrift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berschrift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59B36AFD"/>
    <w:multiLevelType w:val="hybridMultilevel"/>
    <w:tmpl w:val="5062557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E043B2"/>
    <w:multiLevelType w:val="hybridMultilevel"/>
    <w:tmpl w:val="7EBC827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1F6CD9"/>
    <w:multiLevelType w:val="hybridMultilevel"/>
    <w:tmpl w:val="0BEE1546"/>
    <w:lvl w:ilvl="0" w:tplc="1DBAED72">
      <w:start w:val="1"/>
      <w:numFmt w:val="bullet"/>
      <w:lvlText w:val=""/>
      <w:lvlJc w:val="left"/>
      <w:pPr>
        <w:ind w:left="108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3734766">
    <w:abstractNumId w:val="1"/>
  </w:num>
  <w:num w:numId="2" w16cid:durableId="926696925">
    <w:abstractNumId w:val="3"/>
  </w:num>
  <w:num w:numId="3" w16cid:durableId="775178047">
    <w:abstractNumId w:val="4"/>
  </w:num>
  <w:num w:numId="4" w16cid:durableId="841242211">
    <w:abstractNumId w:val="2"/>
  </w:num>
  <w:num w:numId="5" w16cid:durableId="27702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9F"/>
    <w:rsid w:val="0008301A"/>
    <w:rsid w:val="000B3AB4"/>
    <w:rsid w:val="00150756"/>
    <w:rsid w:val="00155CFE"/>
    <w:rsid w:val="001A242E"/>
    <w:rsid w:val="00247F69"/>
    <w:rsid w:val="00392CEA"/>
    <w:rsid w:val="00423C0A"/>
    <w:rsid w:val="004A599F"/>
    <w:rsid w:val="00523F9A"/>
    <w:rsid w:val="005F3380"/>
    <w:rsid w:val="006622FF"/>
    <w:rsid w:val="00895FF6"/>
    <w:rsid w:val="00956D77"/>
    <w:rsid w:val="00B663E1"/>
    <w:rsid w:val="00BF7094"/>
    <w:rsid w:val="00C33411"/>
    <w:rsid w:val="00CA4D97"/>
    <w:rsid w:val="00D5563C"/>
    <w:rsid w:val="00F42850"/>
    <w:rsid w:val="00F47AFF"/>
    <w:rsid w:val="00FA091B"/>
    <w:rsid w:val="00FC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1FEC"/>
  <w15:chartTrackingRefBased/>
  <w15:docId w15:val="{3B260E65-6E15-2143-BDCB-3506E177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de-DE" w:eastAsia="ja-JP" w:bidi="de-DE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2CEA"/>
  </w:style>
  <w:style w:type="paragraph" w:styleId="berschrift1">
    <w:name w:val="heading 1"/>
    <w:basedOn w:val="Standard"/>
    <w:link w:val="berschrift1Zchn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berschrift2">
    <w:name w:val="heading 2"/>
    <w:basedOn w:val="Standard"/>
    <w:link w:val="berschrift2Zchn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el">
    <w:name w:val="Title"/>
    <w:basedOn w:val="Standard"/>
    <w:link w:val="TitelZchn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um">
    <w:name w:val="Date"/>
    <w:basedOn w:val="Standard"/>
    <w:next w:val="Titel"/>
    <w:link w:val="DatumZchn"/>
    <w:uiPriority w:val="2"/>
    <w:qFormat/>
    <w:pPr>
      <w:spacing w:after="360"/>
      <w:ind w:left="0"/>
    </w:pPr>
    <w:rPr>
      <w:sz w:val="28"/>
    </w:rPr>
  </w:style>
  <w:style w:type="character" w:customStyle="1" w:styleId="DatumZchn">
    <w:name w:val="Datum Zchn"/>
    <w:basedOn w:val="Absatz-Standardschriftart"/>
    <w:link w:val="Datum"/>
    <w:uiPriority w:val="2"/>
    <w:rPr>
      <w:sz w:val="28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Cs/>
      <w:color w:val="2E2E2E" w:themeColor="accent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color w:val="2E2E2E" w:themeColor="accen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707070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707070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i/>
      <w:spacing w:val="15"/>
      <w:sz w:val="32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Listenabsatz">
    <w:name w:val="List Paragraph"/>
    <w:basedOn w:val="Standard"/>
    <w:uiPriority w:val="34"/>
    <w:unhideWhenUsed/>
    <w:qFormat/>
    <w:rsid w:val="004A599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7AFF"/>
    <w:rPr>
      <w:color w:val="58A8AD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7AF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55CFE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alliance.org/ScrumRedesignDEVSite/media/ScrumAllianceMedia/Files%20and%20PDFs/Community/Articles/2015/SCRUM-in-Agile.pdf" TargetMode="External"/><Relationship Id="rId13" Type="http://schemas.openxmlformats.org/officeDocument/2006/relationships/hyperlink" Target="mailto:markus.reinhardt@wsa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iscord.gg/Htrw8RFc" TargetMode="External"/><Relationship Id="rId12" Type="http://schemas.openxmlformats.org/officeDocument/2006/relationships/hyperlink" Target="mailto:amos-proj5@group.riehle.org" TargetMode="External"/><Relationship Id="rId17" Type="http://schemas.openxmlformats.org/officeDocument/2006/relationships/hyperlink" Target="https://github.com/amosproj/amos2022ss05-find-my-hearing-a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7IIb3Jv_rn-QTA9zwFEszQZAOlQ0LxjypLGOYPFPys8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forms/d/e/1FAIpQLSdNzNjrllHA1DU0wtt8yknHIev8BDitzaq9wV8jMp2I6_eg9g/viewfor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mos.uni1.de" TargetMode="External"/><Relationship Id="rId10" Type="http://schemas.openxmlformats.org/officeDocument/2006/relationships/hyperlink" Target="https://doodle.com/meeting/participate/id/ejRgoZ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odle.com/meeting/participate/id/epYoy56a" TargetMode="External"/><Relationship Id="rId14" Type="http://schemas.openxmlformats.org/officeDocument/2006/relationships/hyperlink" Target="mailto:amos-team@group.riehle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as/Library/Containers/com.microsoft.Word/Data/Library/Application%20Support/Microsoft/Office/16.0/DTS/de-DE%7bD484D5A6-3EEA-324C-88A4-E110F253223F%7d/%7bB5CC3688-7C61-F54C-A0C1-D9204E71126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{B5CC3688-7C61-F54C-A0C1-D9204E711268}tf10002082.dotx</Template>
  <TotalTime>0</TotalTime>
  <Pages>2</Pages>
  <Words>566</Words>
  <Characters>3569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Werner</dc:creator>
  <cp:keywords/>
  <dc:description/>
  <cp:lastModifiedBy>Elias Werner</cp:lastModifiedBy>
  <cp:revision>3</cp:revision>
  <dcterms:created xsi:type="dcterms:W3CDTF">2022-04-27T17:43:00Z</dcterms:created>
  <dcterms:modified xsi:type="dcterms:W3CDTF">2022-04-28T11:53:00Z</dcterms:modified>
</cp:coreProperties>
</file>